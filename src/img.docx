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1"/>
        <w:gridCol w:w="2487"/>
        <w:gridCol w:w="2285"/>
        <w:gridCol w:w="2215"/>
      </w:tblGrid>
      <w:tr w:rsidR="00E52FB7" w:rsidTr="00E52FB7">
        <w:tc>
          <w:tcPr>
            <w:tcW w:w="2322" w:type="dxa"/>
          </w:tcPr>
          <w:p w:rsidR="00E52FB7" w:rsidRDefault="00E52FB7" w:rsidP="00E52FB7">
            <w:pPr>
              <w:jc w:val="center"/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322" w:type="dxa"/>
          </w:tcPr>
          <w:p w:rsidR="00E52FB7" w:rsidRDefault="00E52FB7">
            <w:r>
              <w:rPr>
                <w:rFonts w:hint="eastAsia"/>
                <w:lang w:eastAsia="zh-CN"/>
              </w:rPr>
              <w:t>LastName</w:t>
            </w:r>
          </w:p>
        </w:tc>
        <w:tc>
          <w:tcPr>
            <w:tcW w:w="2322" w:type="dxa"/>
          </w:tcPr>
          <w:p w:rsidR="00E52FB7" w:rsidRDefault="00E52FB7"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2322" w:type="dxa"/>
          </w:tcPr>
          <w:p w:rsidR="00E52FB7" w:rsidRDefault="00E52FB7">
            <w:r>
              <w:rPr>
                <w:rFonts w:hint="eastAsia"/>
                <w:lang w:eastAsia="zh-CN"/>
              </w:rPr>
              <w:t>Logo</w:t>
            </w:r>
          </w:p>
        </w:tc>
      </w:tr>
      <w:tr w:rsidR="00E52FB7" w:rsidTr="00E52FB7">
        <w:tc>
          <w:tcPr>
            <w:tcW w:w="2322" w:type="dxa"/>
          </w:tcPr>
          <w:p w:rsidR="00E52FB7" w:rsidRDefault="00E52FB7">
            <w:fldSimple w:instr=" MERGEFIELD $developers.Name \* MERGEFORMAT ">
              <w:r>
                <w:rPr>
                  <w:noProof/>
                </w:rPr>
                <w:t>«$developers.Name»</w:t>
              </w:r>
            </w:fldSimple>
          </w:p>
        </w:tc>
        <w:tc>
          <w:tcPr>
            <w:tcW w:w="2322" w:type="dxa"/>
          </w:tcPr>
          <w:p w:rsidR="00E52FB7" w:rsidRDefault="00E52FB7">
            <w:fldSimple w:instr=" MERGEFIELD $developers.LastName \* MERGEFORMAT ">
              <w:r>
                <w:rPr>
                  <w:noProof/>
                </w:rPr>
                <w:t>«$developers.LastName»</w:t>
              </w:r>
            </w:fldSimple>
          </w:p>
        </w:tc>
        <w:tc>
          <w:tcPr>
            <w:tcW w:w="2322" w:type="dxa"/>
          </w:tcPr>
          <w:p w:rsidR="00E52FB7" w:rsidRDefault="00E52FB7">
            <w:fldSimple w:instr=" MERGEFIELD $developers.Mail \* MERGEFORMAT ">
              <w:r>
                <w:rPr>
                  <w:noProof/>
                </w:rPr>
                <w:t>«$developers.Mail»</w:t>
              </w:r>
            </w:fldSimple>
          </w:p>
        </w:tc>
        <w:tc>
          <w:tcPr>
            <w:tcW w:w="2322" w:type="dxa"/>
          </w:tcPr>
          <w:p w:rsidR="00E52FB7" w:rsidRDefault="00E52FB7">
            <w:bookmarkStart w:id="0" w:name="logo"/>
            <w:r>
              <w:rPr>
                <w:noProof/>
                <w:lang w:val="en-US" w:eastAsia="zh-CN"/>
              </w:rPr>
              <w:drawing>
                <wp:inline distT="0" distB="0" distL="0" distR="0" wp14:anchorId="00546176" wp14:editId="402B8EC9">
                  <wp:extent cx="723900" cy="12096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截图2019091908341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030AA" w:rsidRDefault="00F030AA">
      <w:bookmarkStart w:id="1" w:name="_GoBack"/>
      <w:bookmarkEnd w:id="1"/>
    </w:p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98"/>
    <w:rsid w:val="00012891"/>
    <w:rsid w:val="00016498"/>
    <w:rsid w:val="00095C85"/>
    <w:rsid w:val="00224DD9"/>
    <w:rsid w:val="00231C67"/>
    <w:rsid w:val="00263AE5"/>
    <w:rsid w:val="00293644"/>
    <w:rsid w:val="002C0866"/>
    <w:rsid w:val="002E3C40"/>
    <w:rsid w:val="003C4E0E"/>
    <w:rsid w:val="004A3C6B"/>
    <w:rsid w:val="00501179"/>
    <w:rsid w:val="005378D4"/>
    <w:rsid w:val="005767DD"/>
    <w:rsid w:val="005800B9"/>
    <w:rsid w:val="005F0B4B"/>
    <w:rsid w:val="0061668E"/>
    <w:rsid w:val="00620103"/>
    <w:rsid w:val="00664C84"/>
    <w:rsid w:val="006D712E"/>
    <w:rsid w:val="0075112E"/>
    <w:rsid w:val="007A2351"/>
    <w:rsid w:val="00810DE2"/>
    <w:rsid w:val="0083319A"/>
    <w:rsid w:val="00860146"/>
    <w:rsid w:val="00886D70"/>
    <w:rsid w:val="00896E33"/>
    <w:rsid w:val="009023DA"/>
    <w:rsid w:val="00967449"/>
    <w:rsid w:val="009B6099"/>
    <w:rsid w:val="00AD70C2"/>
    <w:rsid w:val="00C53930"/>
    <w:rsid w:val="00D0361E"/>
    <w:rsid w:val="00D72629"/>
    <w:rsid w:val="00D84F17"/>
    <w:rsid w:val="00D87B94"/>
    <w:rsid w:val="00D90CF0"/>
    <w:rsid w:val="00E219CB"/>
    <w:rsid w:val="00E52FB7"/>
    <w:rsid w:val="00E63737"/>
    <w:rsid w:val="00EC7BD1"/>
    <w:rsid w:val="00ED75C1"/>
    <w:rsid w:val="00F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95C8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5C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95C8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5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ool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EFB80-3562-4770-AFEB-D702A79A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sodifrance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2019-09-19T01:10:00Z</dcterms:created>
  <dcterms:modified xsi:type="dcterms:W3CDTF">2019-09-19T01:14:00Z</dcterms:modified>
</cp:coreProperties>
</file>